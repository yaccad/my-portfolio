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705" w:tblpY="3061"/>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04C41C3B" w14:textId="77777777" w:rsidTr="00C44BE3">
        <w:tc>
          <w:tcPr>
            <w:tcW w:w="173" w:type="dxa"/>
            <w:shd w:val="clear" w:color="auto" w:fill="4D4D4D" w:themeFill="accent6"/>
          </w:tcPr>
          <w:p w14:paraId="5D1F2BD8" w14:textId="77777777" w:rsidR="009C1A99" w:rsidRDefault="009C1A99" w:rsidP="007E2FAB"/>
        </w:tc>
        <w:tc>
          <w:tcPr>
            <w:tcW w:w="352" w:type="dxa"/>
          </w:tcPr>
          <w:p w14:paraId="0FE1E7F2" w14:textId="77777777" w:rsidR="009C1A99" w:rsidRDefault="009C1A99" w:rsidP="007E2FAB"/>
        </w:tc>
        <w:tc>
          <w:tcPr>
            <w:tcW w:w="10275" w:type="dxa"/>
          </w:tcPr>
          <w:p w14:paraId="688BE6A9" w14:textId="77777777" w:rsidR="009C1A99" w:rsidRDefault="006549A1" w:rsidP="007E2FAB">
            <w:pPr>
              <w:pStyle w:val="Heading1"/>
            </w:pPr>
            <w:r>
              <w:t>Summary</w:t>
            </w:r>
          </w:p>
          <w:sdt>
            <w:sdtPr>
              <w:id w:val="9459735"/>
              <w:placeholder>
                <w:docPart w:val="AF3C82A541DB2E4891624FEC226747E0"/>
              </w:placeholder>
            </w:sdtPr>
            <w:sdtEndPr/>
            <w:sdtContent>
              <w:p w14:paraId="1C16B529" w14:textId="59E3B3D1" w:rsidR="00E83432" w:rsidRDefault="006549A1" w:rsidP="007E2FAB">
                <w:r w:rsidRPr="006549A1">
                  <w:t xml:space="preserve">Accomplished Senior Network and Systems Security Engineer with a rapidly increasing range of industry experience looking to bring strong instincts and a proven record of procedural compliance, process management and strong operational skills to </w:t>
                </w:r>
                <w:r w:rsidR="00E83432">
                  <w:t>an enterprise environment.</w:t>
                </w:r>
                <w:r w:rsidR="00FB090A">
                  <w:t xml:space="preserve"> </w:t>
                </w:r>
              </w:p>
              <w:p w14:paraId="5B8D5FBC" w14:textId="77777777" w:rsidR="00FB090A" w:rsidRDefault="00FB090A" w:rsidP="007E2FAB"/>
              <w:p w14:paraId="2E30A31D" w14:textId="6EE4DB42" w:rsidR="00E83432" w:rsidRDefault="00572D5E" w:rsidP="007E2FAB">
                <w:pPr>
                  <w:pStyle w:val="Heading1"/>
                </w:pPr>
                <w:r>
                  <w:t xml:space="preserve">Current </w:t>
                </w:r>
                <w:r w:rsidR="00E83432">
                  <w:t>Certification</w:t>
                </w:r>
                <w:r>
                  <w:t>s</w:t>
                </w:r>
              </w:p>
              <w:p w14:paraId="1AEE5260" w14:textId="7BA68C3D" w:rsidR="00E83432" w:rsidRDefault="00E83432" w:rsidP="007E2FAB">
                <w:pPr>
                  <w:pStyle w:val="BodyText"/>
                  <w:spacing w:after="0" w:line="240" w:lineRule="auto"/>
                </w:pPr>
                <w:r>
                  <w:t>Linux: LPI</w:t>
                </w:r>
              </w:p>
              <w:p w14:paraId="43DAE140" w14:textId="77777777" w:rsidR="00E83432" w:rsidRDefault="00E83432" w:rsidP="007E2FAB">
                <w:pPr>
                  <w:pStyle w:val="BodyText"/>
                  <w:spacing w:after="0" w:line="240" w:lineRule="auto"/>
                </w:pPr>
                <w:r>
                  <w:t>Microsoft: MCP, MCSA, MCSE</w:t>
                </w:r>
              </w:p>
              <w:p w14:paraId="3F002CD1" w14:textId="3756A547" w:rsidR="009C1A99" w:rsidRDefault="00E83432" w:rsidP="0094560B">
                <w:pPr>
                  <w:pStyle w:val="BodyText"/>
                  <w:spacing w:after="0" w:line="240" w:lineRule="auto"/>
                </w:pPr>
                <w:r>
                  <w:t>Cisco: CCNA, CCNP</w:t>
                </w:r>
                <w:r w:rsidR="0094560B">
                  <w:t xml:space="preserve"> </w:t>
                </w:r>
                <w:r>
                  <w:t xml:space="preserve">Certified </w:t>
                </w:r>
                <w:r w:rsidR="0094560B">
                  <w:t>since 2001</w:t>
                </w:r>
                <w:r>
                  <w:t xml:space="preserve"> and renewed every 3 years (current)</w:t>
                </w:r>
              </w:p>
            </w:sdtContent>
          </w:sdt>
        </w:tc>
      </w:tr>
      <w:tr w:rsidR="009C1A99" w14:paraId="54EEE2CD" w14:textId="77777777" w:rsidTr="00C44BE3">
        <w:trPr>
          <w:trHeight w:hRule="exact" w:val="433"/>
        </w:trPr>
        <w:tc>
          <w:tcPr>
            <w:tcW w:w="173" w:type="dxa"/>
          </w:tcPr>
          <w:p w14:paraId="727BAFCA" w14:textId="77777777" w:rsidR="009C1A99" w:rsidRDefault="009C1A99" w:rsidP="007E2FAB"/>
        </w:tc>
        <w:tc>
          <w:tcPr>
            <w:tcW w:w="352" w:type="dxa"/>
          </w:tcPr>
          <w:p w14:paraId="0E13C69B" w14:textId="77777777" w:rsidR="009C1A99" w:rsidRDefault="009C1A99" w:rsidP="007E2FAB"/>
        </w:tc>
        <w:tc>
          <w:tcPr>
            <w:tcW w:w="10275" w:type="dxa"/>
          </w:tcPr>
          <w:p w14:paraId="27B6E347" w14:textId="77777777" w:rsidR="009C1A99" w:rsidRDefault="009C1A99" w:rsidP="007E2FAB"/>
          <w:p w14:paraId="2E39F2C3" w14:textId="77777777" w:rsidR="006549A1" w:rsidRDefault="006549A1" w:rsidP="007E2FAB"/>
          <w:p w14:paraId="0022DFC3" w14:textId="77777777" w:rsidR="006549A1" w:rsidRDefault="006549A1" w:rsidP="007E2FAB"/>
        </w:tc>
      </w:tr>
      <w:tr w:rsidR="009C1A99" w14:paraId="0171C5D9" w14:textId="77777777" w:rsidTr="00C44BE3">
        <w:trPr>
          <w:trHeight w:val="8085"/>
        </w:trPr>
        <w:tc>
          <w:tcPr>
            <w:tcW w:w="173" w:type="dxa"/>
            <w:shd w:val="clear" w:color="auto" w:fill="5F5F5F" w:themeFill="accent5"/>
          </w:tcPr>
          <w:p w14:paraId="6B7FBDB2" w14:textId="77777777" w:rsidR="009C1A99" w:rsidRDefault="009C1A99" w:rsidP="007E2FAB"/>
        </w:tc>
        <w:tc>
          <w:tcPr>
            <w:tcW w:w="352" w:type="dxa"/>
          </w:tcPr>
          <w:p w14:paraId="1E9D3B1F" w14:textId="77777777" w:rsidR="009C1A99" w:rsidRDefault="009C1A99" w:rsidP="007E2FAB"/>
        </w:tc>
        <w:tc>
          <w:tcPr>
            <w:tcW w:w="10275" w:type="dxa"/>
          </w:tcPr>
          <w:p w14:paraId="10F1C5A5" w14:textId="77777777" w:rsidR="009C1A99" w:rsidRDefault="00A87D11" w:rsidP="007E2FAB">
            <w:pPr>
              <w:pStyle w:val="Heading1"/>
            </w:pPr>
            <w:r>
              <w:t>Experience</w:t>
            </w:r>
          </w:p>
          <w:p w14:paraId="2637F2F4" w14:textId="77777777" w:rsidR="009C1A99" w:rsidRDefault="00E326B5" w:rsidP="007E2FAB">
            <w:pPr>
              <w:pStyle w:val="Heading2"/>
            </w:pPr>
            <w:sdt>
              <w:sdtPr>
                <w:id w:val="9459739"/>
                <w:placeholder>
                  <w:docPart w:val="466EA7A824331F4E887C8139FA7FF98D"/>
                </w:placeholder>
              </w:sdtPr>
              <w:sdtEndPr/>
              <w:sdtContent>
                <w:r w:rsidR="006549A1">
                  <w:t>Senior Network and Systems Security Engineer</w:t>
                </w:r>
              </w:sdtContent>
            </w:sdt>
            <w:r w:rsidR="00A87D11">
              <w:tab/>
            </w:r>
            <w:r w:rsidR="007E2FAB">
              <w:t xml:space="preserve"> September 2002 – Present</w:t>
            </w:r>
          </w:p>
          <w:sdt>
            <w:sdtPr>
              <w:id w:val="9459741"/>
              <w:placeholder>
                <w:docPart w:val="B419662799993D4BA0CB3BBBD58A4E26"/>
              </w:placeholder>
            </w:sdtPr>
            <w:sdtEndPr/>
            <w:sdtContent>
              <w:p w14:paraId="6B11E2E9" w14:textId="67A192A3" w:rsidR="005C5A33" w:rsidRDefault="005C5A33" w:rsidP="005C5A33">
                <w:pPr>
                  <w:pStyle w:val="BodyText"/>
                </w:pPr>
                <w:r>
                  <w:t>Marketing Software Company is a Los Angeles based integrated database marketing services firm focused on creating profitable and sustainable growth for its clients, which include some major retail companies in the US.</w:t>
                </w:r>
                <w:r w:rsidR="005A20F2">
                  <w:t xml:space="preserve"> </w:t>
                </w:r>
                <w:r>
                  <w:t>I am responsible for:</w:t>
                </w:r>
              </w:p>
              <w:p w14:paraId="7B32EAC8" w14:textId="2B4CFE4A" w:rsidR="005C5A33" w:rsidRDefault="005C5A33" w:rsidP="005C5A33">
                <w:pPr>
                  <w:pStyle w:val="BodyText"/>
                </w:pPr>
                <w:r>
                  <w:t>- Designing, securing and monitoring network devices and production servers across 3 datacenters to ensure business continuity for our environment and our client’s database applications. Configuring routers, switches, firewalls, load balancers and servers to meet our environment’s needs.</w:t>
                </w:r>
                <w:r w:rsidR="0094560B">
                  <w:t xml:space="preserve"> </w:t>
                </w:r>
              </w:p>
              <w:p w14:paraId="6B65E61A" w14:textId="77777777" w:rsidR="005C5A33" w:rsidRDefault="005C5A33" w:rsidP="005C5A33">
                <w:pPr>
                  <w:pStyle w:val="BodyText"/>
                </w:pPr>
                <w:r>
                  <w:t>- Ensuring that compliance and contractual requirements are met. Complete monthly and quarterly tasks to ensure compliance with SSAE 16 guidelines. Review and complete security questionnaires for our annual SSAE 16 audit as well as for prospective clients. Review and process security requests insuring compliance with established guidelines. Review proposed access control lists and implement them. Review and implement requests for IPSEC VPN remote access connectivity for Customers and Partners.</w:t>
                </w:r>
              </w:p>
              <w:p w14:paraId="3F395F91" w14:textId="437E7097" w:rsidR="005C5A33" w:rsidRDefault="005C5A33" w:rsidP="005C5A33">
                <w:pPr>
                  <w:pStyle w:val="BodyText"/>
                </w:pPr>
                <w:r>
                  <w:t xml:space="preserve">- Monitoring our environment using various tools including: </w:t>
                </w:r>
                <w:proofErr w:type="spellStart"/>
                <w:r>
                  <w:t>Nagios</w:t>
                </w:r>
                <w:proofErr w:type="spellEnd"/>
                <w:r>
                  <w:t xml:space="preserve">, Cacti, </w:t>
                </w:r>
                <w:proofErr w:type="spellStart"/>
                <w:r>
                  <w:t>Alienvault</w:t>
                </w:r>
                <w:proofErr w:type="spellEnd"/>
                <w:r>
                  <w:t xml:space="preserve"> as well as Cisco’s IPS and IDS modules.</w:t>
                </w:r>
                <w:r w:rsidR="00EF39EC">
                  <w:t xml:space="preserve">  Responding to any incident detected following established procedures and guidelines.</w:t>
                </w:r>
              </w:p>
              <w:p w14:paraId="5B345C53" w14:textId="6FB60265" w:rsidR="00EF39EC" w:rsidRDefault="005C5A33" w:rsidP="007E2FAB">
                <w:pPr>
                  <w:pStyle w:val="BodyText"/>
                </w:pPr>
                <w:r>
                  <w:t xml:space="preserve">- Conducting quarterly penetration testing on </w:t>
                </w:r>
                <w:r w:rsidR="00EF39EC">
                  <w:t>our entire</w:t>
                </w:r>
                <w:r>
                  <w:t xml:space="preserve"> network using </w:t>
                </w:r>
                <w:proofErr w:type="spellStart"/>
                <w:r>
                  <w:t>Tenable’s</w:t>
                </w:r>
                <w:proofErr w:type="spellEnd"/>
                <w:r>
                  <w:t xml:space="preserve"> Nessus</w:t>
                </w:r>
                <w:r w:rsidR="00C724E3">
                  <w:t xml:space="preserve"> and </w:t>
                </w:r>
                <w:proofErr w:type="spellStart"/>
                <w:r w:rsidR="00C724E3">
                  <w:t>Qualys</w:t>
                </w:r>
                <w:proofErr w:type="spellEnd"/>
                <w:r w:rsidR="00C724E3">
                  <w:t xml:space="preserve"> SAAS</w:t>
                </w:r>
                <w:r>
                  <w:t>.</w:t>
                </w:r>
                <w:r w:rsidR="00EF39EC">
                  <w:t xml:space="preserve"> Applying any remediation required upon discovery of any vulnerability or unpatched system.</w:t>
                </w:r>
              </w:p>
              <w:p w14:paraId="119DDCAB" w14:textId="144F5320" w:rsidR="009C1A99" w:rsidRDefault="0035406A" w:rsidP="007E2FAB">
                <w:pPr>
                  <w:pStyle w:val="BodyText"/>
                </w:pPr>
                <w:r>
                  <w:t xml:space="preserve">- Troubleshooting at every layer, from </w:t>
                </w:r>
                <w:r w:rsidR="00057C0B">
                  <w:t>the wire to the application in a complex environment</w:t>
                </w:r>
              </w:p>
            </w:sdtContent>
          </w:sdt>
          <w:p w14:paraId="70275998" w14:textId="7F1C7AA0" w:rsidR="0009122C" w:rsidRDefault="00E326B5" w:rsidP="007E2FAB">
            <w:pPr>
              <w:pStyle w:val="Heading2"/>
            </w:pPr>
            <w:sdt>
              <w:sdtPr>
                <w:id w:val="9459744"/>
                <w:placeholder>
                  <w:docPart w:val="4E34EB1E375049488F9A414164DC6057"/>
                </w:placeholder>
              </w:sdtPr>
              <w:sdtEndPr/>
              <w:sdtContent>
                <w:r w:rsidR="006549A1">
                  <w:t>Network and Systems Security VP</w:t>
                </w:r>
              </w:sdtContent>
            </w:sdt>
            <w:r w:rsidR="00A87D11">
              <w:tab/>
            </w:r>
            <w:r w:rsidR="00F007C9">
              <w:t>April</w:t>
            </w:r>
            <w:r w:rsidR="0009122C">
              <w:t xml:space="preserve"> 2004 – </w:t>
            </w:r>
            <w:r w:rsidR="00F007C9">
              <w:t>January</w:t>
            </w:r>
            <w:r w:rsidR="0009122C">
              <w:t xml:space="preserve"> 2010</w:t>
            </w:r>
          </w:p>
          <w:sdt>
            <w:sdtPr>
              <w:id w:val="9459745"/>
              <w:placeholder>
                <w:docPart w:val="05D6FB933701114DAF68C564815C4CB9"/>
              </w:placeholder>
            </w:sdtPr>
            <w:sdtEndPr/>
            <w:sdtContent>
              <w:p w14:paraId="3D91E848" w14:textId="490D71B0" w:rsidR="00EF39EC" w:rsidRDefault="006549A1" w:rsidP="00EF39EC">
                <w:pPr>
                  <w:pStyle w:val="BodyText"/>
                </w:pPr>
                <w:proofErr w:type="spellStart"/>
                <w:r>
                  <w:t>Raideil</w:t>
                </w:r>
                <w:proofErr w:type="spellEnd"/>
                <w:r>
                  <w:t xml:space="preserve"> Inc. Hosting company</w:t>
                </w:r>
              </w:p>
              <w:p w14:paraId="08654527" w14:textId="77777777" w:rsidR="00EF39EC" w:rsidRDefault="00EF39EC" w:rsidP="00EF39EC">
                <w:pPr>
                  <w:pStyle w:val="BodyText"/>
                </w:pPr>
                <w:r>
                  <w:t xml:space="preserve">Deploying, Implementing and Administering systems and network for </w:t>
                </w:r>
                <w:proofErr w:type="spellStart"/>
                <w:r>
                  <w:t>Raideil</w:t>
                </w:r>
                <w:proofErr w:type="spellEnd"/>
                <w:r>
                  <w:t xml:space="preserve"> Inc. a web hosting company. Built and designed the hosting environment on a Linux </w:t>
                </w:r>
                <w:proofErr w:type="spellStart"/>
                <w:r>
                  <w:t>Redhat</w:t>
                </w:r>
                <w:proofErr w:type="spellEnd"/>
                <w:r>
                  <w:t xml:space="preserve"> platform.</w:t>
                </w:r>
              </w:p>
              <w:p w14:paraId="7CE02089" w14:textId="0E4E3543" w:rsidR="009C1A99" w:rsidRDefault="00EF39EC" w:rsidP="007E2FAB">
                <w:pPr>
                  <w:pStyle w:val="BodyText"/>
                </w:pPr>
                <w:r>
                  <w:lastRenderedPageBreak/>
                  <w:t>Deployed Email server</w:t>
                </w:r>
                <w:r w:rsidR="00C44BE3">
                  <w:t>s</w:t>
                </w:r>
                <w:r>
                  <w:t xml:space="preserve"> using </w:t>
                </w:r>
                <w:proofErr w:type="spellStart"/>
                <w:r>
                  <w:t>Qmail</w:t>
                </w:r>
                <w:proofErr w:type="spellEnd"/>
                <w:r>
                  <w:t xml:space="preserve">, </w:t>
                </w:r>
                <w:proofErr w:type="spellStart"/>
                <w:r>
                  <w:t>Spamassassin</w:t>
                </w:r>
                <w:proofErr w:type="spellEnd"/>
                <w:r>
                  <w:t xml:space="preserve">, </w:t>
                </w:r>
                <w:proofErr w:type="spellStart"/>
                <w:proofErr w:type="gramStart"/>
                <w:r>
                  <w:t>Clamd</w:t>
                </w:r>
                <w:proofErr w:type="spellEnd"/>
                <w:proofErr w:type="gramEnd"/>
                <w:r>
                  <w:t>. Web Servers Apache, Tomcat and IIS. DNS implementation. Network Security and monitoring.</w:t>
                </w:r>
              </w:p>
            </w:sdtContent>
          </w:sdt>
          <w:p w14:paraId="3D4D3263" w14:textId="63CAB19E" w:rsidR="009C1A99" w:rsidRDefault="006549A1" w:rsidP="007E2FAB">
            <w:pPr>
              <w:pStyle w:val="Heading2"/>
            </w:pPr>
            <w:r>
              <w:t xml:space="preserve">Partner and </w:t>
            </w:r>
            <w:r w:rsidR="007E2FAB">
              <w:t>Technology</w:t>
            </w:r>
            <w:r>
              <w:t xml:space="preserve"> implementer </w:t>
            </w:r>
            <w:r w:rsidR="00A87D11">
              <w:tab/>
            </w:r>
            <w:r>
              <w:t xml:space="preserve">February </w:t>
            </w:r>
            <w:r w:rsidR="00F007C9">
              <w:t>2001</w:t>
            </w:r>
            <w:r>
              <w:t xml:space="preserve"> – September </w:t>
            </w:r>
            <w:r w:rsidR="00F007C9">
              <w:t>2007</w:t>
            </w:r>
          </w:p>
          <w:sdt>
            <w:sdtPr>
              <w:id w:val="9459747"/>
              <w:placeholder>
                <w:docPart w:val="70D1BFF50F6FDB40A06B3E1C9E985882"/>
              </w:placeholder>
            </w:sdtPr>
            <w:sdtEndPr>
              <w:rPr>
                <w:b/>
              </w:rPr>
            </w:sdtEndPr>
            <w:sdtContent>
              <w:p w14:paraId="5592DB4D" w14:textId="6AECFBC9" w:rsidR="006549A1" w:rsidRDefault="006549A1" w:rsidP="007E2FAB">
                <w:pPr>
                  <w:pStyle w:val="BodyText"/>
                </w:pPr>
                <w:r>
                  <w:t>Dvarchive.com</w:t>
                </w:r>
                <w:r w:rsidR="009435B9">
                  <w:t>, Los Angeles California</w:t>
                </w:r>
              </w:p>
              <w:p w14:paraId="2AF4B0C1" w14:textId="6F330DB6" w:rsidR="0009122C" w:rsidRDefault="00EF39EC" w:rsidP="007E2FAB">
                <w:pPr>
                  <w:pStyle w:val="BodyText"/>
                </w:pPr>
                <w:r w:rsidRPr="00EF39EC">
                  <w:t xml:space="preserve">Part of the core team that conceptualized, envisioned, planned and managed www.dvarchive, from the ‘drawing board’ to the launch. </w:t>
                </w:r>
                <w:proofErr w:type="spellStart"/>
                <w:r w:rsidRPr="00EF39EC">
                  <w:t>Dvarchive</w:t>
                </w:r>
                <w:proofErr w:type="spellEnd"/>
                <w:r w:rsidRPr="00EF39EC">
                  <w:t xml:space="preserve"> is one of the first sites of its kind to offer royalty-free downloadable digital video clips in both NTSC and PAL formats. Responsible for all team selection, project management, technical and business research, technical preparation, all media implementation, international marketing, site growth and maintenance, technical flow and image delivery.</w:t>
                </w:r>
              </w:p>
              <w:p w14:paraId="082DB522" w14:textId="77777777" w:rsidR="006549A1" w:rsidRDefault="006549A1" w:rsidP="007E2FAB">
                <w:pPr>
                  <w:pStyle w:val="Heading2"/>
                </w:pPr>
                <w:r>
                  <w:t xml:space="preserve">Technical Operations Manager </w:t>
                </w:r>
                <w:r>
                  <w:tab/>
                  <w:t>February 1999 – September 2002</w:t>
                </w:r>
              </w:p>
              <w:p w14:paraId="5C8A84BC" w14:textId="0487DB19" w:rsidR="0009122C" w:rsidRDefault="006549A1" w:rsidP="007E2FAB">
                <w:pPr>
                  <w:pStyle w:val="BodyText"/>
                </w:pPr>
                <w:r>
                  <w:t>Wish You Were Here Stock Footage Library</w:t>
                </w:r>
                <w:r w:rsidR="009435B9">
                  <w:t>, Burbank California</w:t>
                </w:r>
              </w:p>
              <w:p w14:paraId="5C458D67" w14:textId="77777777" w:rsidR="00EF39EC" w:rsidRDefault="00EF39EC" w:rsidP="00EF39EC">
                <w:pPr>
                  <w:pStyle w:val="BodyText"/>
                </w:pPr>
                <w:r>
                  <w:t>Management of all technical aspect of the stock footage library including network administration, new technology implementation, and all troubleshooting.</w:t>
                </w:r>
              </w:p>
              <w:p w14:paraId="0DFCB9CF" w14:textId="77777777" w:rsidR="00041CD7" w:rsidRDefault="00EF39EC" w:rsidP="007E2FAB">
                <w:pPr>
                  <w:pStyle w:val="BodyText"/>
                </w:pPr>
                <w:r>
                  <w:t>Technical lead on all new projects and new websites. Balanced bet</w:t>
                </w:r>
                <w:r w:rsidR="00E27A57">
                  <w:t xml:space="preserve">ween technical and video </w:t>
                </w:r>
                <w:r>
                  <w:t>elements of the library as needed</w:t>
                </w:r>
                <w:r w:rsidR="00A122C5">
                  <w:t>.</w:t>
                </w:r>
                <w:r>
                  <w:t xml:space="preserve"> Reformed library system (of 72,000 images) to a searchable online B2C user-friendly, industry standard, viewable database, where a large amount of new sales leads now come from the website.</w:t>
                </w:r>
              </w:p>
              <w:p w14:paraId="11D6919B" w14:textId="6637AB58" w:rsidR="009435B9" w:rsidRDefault="009435B9" w:rsidP="009435B9">
                <w:pPr>
                  <w:pStyle w:val="Heading2"/>
                </w:pPr>
                <w:r>
                  <w:t>Photography Lab</w:t>
                </w:r>
                <w:r w:rsidR="00B802A7">
                  <w:t xml:space="preserve"> Supervisor</w:t>
                </w:r>
                <w:r>
                  <w:tab/>
                  <w:t xml:space="preserve">September 1994  – </w:t>
                </w:r>
                <w:r w:rsidR="00B802A7">
                  <w:t xml:space="preserve">September </w:t>
                </w:r>
                <w:r>
                  <w:t>1997</w:t>
                </w:r>
              </w:p>
              <w:p w14:paraId="579D6EC6" w14:textId="725B02A1" w:rsidR="009435B9" w:rsidRDefault="009435B9" w:rsidP="009435B9">
                <w:pPr>
                  <w:pStyle w:val="BodyText"/>
                </w:pPr>
                <w:r>
                  <w:t>Lebanese American University, Beirut Lebanon</w:t>
                </w:r>
                <w:r w:rsidR="00ED376C">
                  <w:t>.</w:t>
                </w:r>
              </w:p>
              <w:p w14:paraId="4593952F" w14:textId="46510A68" w:rsidR="00B802A7" w:rsidRDefault="00B802A7" w:rsidP="00B802A7">
                <w:pPr>
                  <w:pStyle w:val="Heading2"/>
                </w:pPr>
                <w:r>
                  <w:t>Cameraman, Editor</w:t>
                </w:r>
                <w:r>
                  <w:tab/>
                  <w:t>September 1995  – September 1998</w:t>
                </w:r>
              </w:p>
              <w:p w14:paraId="790CF722" w14:textId="2880DC7E" w:rsidR="009C1A99" w:rsidRPr="006549A1" w:rsidRDefault="00B802A7" w:rsidP="00ED376C">
                <w:pPr>
                  <w:pStyle w:val="BodyText"/>
                </w:pPr>
                <w:r>
                  <w:t>Ministry of Social Affairs, Beirut Leban</w:t>
                </w:r>
                <w:r w:rsidR="00114216">
                  <w:t>on</w:t>
                </w:r>
                <w:r w:rsidR="00ED376C">
                  <w:t>.</w:t>
                </w:r>
              </w:p>
            </w:sdtContent>
          </w:sdt>
        </w:tc>
      </w:tr>
      <w:tr w:rsidR="009C1A99" w14:paraId="67DF4147" w14:textId="77777777" w:rsidTr="00C44BE3">
        <w:trPr>
          <w:trHeight w:hRule="exact" w:val="288"/>
        </w:trPr>
        <w:tc>
          <w:tcPr>
            <w:tcW w:w="173" w:type="dxa"/>
          </w:tcPr>
          <w:p w14:paraId="04BFB7EE" w14:textId="63D77B0B" w:rsidR="009C1A99" w:rsidRDefault="009C1A99" w:rsidP="007E2FAB"/>
        </w:tc>
        <w:tc>
          <w:tcPr>
            <w:tcW w:w="352" w:type="dxa"/>
          </w:tcPr>
          <w:p w14:paraId="49FFCB60" w14:textId="77777777" w:rsidR="009C1A99" w:rsidRDefault="009C1A99" w:rsidP="007E2FAB"/>
        </w:tc>
        <w:tc>
          <w:tcPr>
            <w:tcW w:w="10275" w:type="dxa"/>
          </w:tcPr>
          <w:p w14:paraId="752A03C3" w14:textId="77777777" w:rsidR="009C1A99" w:rsidRDefault="009C1A99" w:rsidP="007E2FAB"/>
        </w:tc>
      </w:tr>
      <w:tr w:rsidR="009C1A99" w14:paraId="3D476CE8" w14:textId="77777777" w:rsidTr="00C44BE3">
        <w:tc>
          <w:tcPr>
            <w:tcW w:w="173" w:type="dxa"/>
            <w:shd w:val="clear" w:color="auto" w:fill="808080" w:themeFill="accent4"/>
          </w:tcPr>
          <w:p w14:paraId="7AD8414B" w14:textId="77777777" w:rsidR="009C1A99" w:rsidRDefault="009C1A99" w:rsidP="007E2FAB"/>
        </w:tc>
        <w:tc>
          <w:tcPr>
            <w:tcW w:w="352" w:type="dxa"/>
          </w:tcPr>
          <w:p w14:paraId="554DC7CA" w14:textId="77777777" w:rsidR="009C1A99" w:rsidRDefault="009C1A99" w:rsidP="007E2FAB"/>
        </w:tc>
        <w:tc>
          <w:tcPr>
            <w:tcW w:w="10275" w:type="dxa"/>
          </w:tcPr>
          <w:p w14:paraId="23F67FCE" w14:textId="77777777" w:rsidR="009C1A99" w:rsidRDefault="00A87D11" w:rsidP="007E2FAB">
            <w:pPr>
              <w:pStyle w:val="Heading1"/>
            </w:pPr>
            <w:r>
              <w:t>Education</w:t>
            </w:r>
          </w:p>
          <w:p w14:paraId="4291B922" w14:textId="77777777" w:rsidR="004F67FC" w:rsidRDefault="00E326B5" w:rsidP="007E2FAB">
            <w:pPr>
              <w:pStyle w:val="Heading2"/>
            </w:pPr>
            <w:sdt>
              <w:sdtPr>
                <w:id w:val="-57402135"/>
                <w:placeholder>
                  <w:docPart w:val="BB9280E50019DC418C55E6CBC8CCC1F7"/>
                </w:placeholder>
              </w:sdtPr>
              <w:sdtEndPr/>
              <w:sdtContent>
                <w:r w:rsidR="004F67FC">
                  <w:t>International Consortium of Technology Professionals</w:t>
                </w:r>
              </w:sdtContent>
            </w:sdt>
            <w:r w:rsidR="004F67FC">
              <w:tab/>
              <w:t>2000 –</w:t>
            </w:r>
            <w:r w:rsidR="003C3A77">
              <w:t xml:space="preserve"> </w:t>
            </w:r>
            <w:r w:rsidR="004F67FC">
              <w:t>2002</w:t>
            </w:r>
          </w:p>
          <w:sdt>
            <w:sdtPr>
              <w:id w:val="1880738042"/>
              <w:placeholder>
                <w:docPart w:val="A06C0F76CF5FE54AB6DB2A6980EF9572"/>
              </w:placeholder>
            </w:sdtPr>
            <w:sdtEndPr/>
            <w:sdtContent>
              <w:p w14:paraId="6B782923" w14:textId="77777777" w:rsidR="004F67FC" w:rsidRPr="004F67FC" w:rsidRDefault="004F67FC" w:rsidP="007E2FAB">
                <w:pPr>
                  <w:pStyle w:val="BodyText"/>
                </w:pPr>
                <w:r>
                  <w:t>Anaheim, California: Network Maters Program. Intensive two year program specialized in enterprise networking technology designed to develop senior level hands on skill-sets by working with enterprise-level networking equipment. Obtained all my technology Certifications.</w:t>
                </w:r>
              </w:p>
            </w:sdtContent>
          </w:sdt>
          <w:p w14:paraId="7BCF111B" w14:textId="77777777" w:rsidR="009C1A99" w:rsidRDefault="00E326B5" w:rsidP="007E2FAB">
            <w:pPr>
              <w:pStyle w:val="Heading2"/>
              <w:tabs>
                <w:tab w:val="left" w:pos="6256"/>
              </w:tabs>
            </w:pPr>
            <w:sdt>
              <w:sdtPr>
                <w:id w:val="9459748"/>
                <w:placeholder>
                  <w:docPart w:val="52A8EE1285A13B48899D1238159BE62A"/>
                </w:placeholder>
              </w:sdtPr>
              <w:sdtEndPr/>
              <w:sdtContent>
                <w:r w:rsidR="006549A1">
                  <w:t>Lebanese American University</w:t>
                </w:r>
              </w:sdtContent>
            </w:sdt>
            <w:r w:rsidR="00A87D11">
              <w:tab/>
            </w:r>
            <w:r w:rsidR="003C3A77">
              <w:t>1991 – 1994</w:t>
            </w:r>
          </w:p>
          <w:sdt>
            <w:sdtPr>
              <w:id w:val="9459749"/>
              <w:placeholder>
                <w:docPart w:val="885F3A2C7198C547AB4498A04494AD1C"/>
              </w:placeholder>
            </w:sdtPr>
            <w:sdtEndPr/>
            <w:sdtContent>
              <w:p w14:paraId="51D04081" w14:textId="77777777" w:rsidR="009C1A99" w:rsidRDefault="004F67FC" w:rsidP="007E2FAB">
                <w:pPr>
                  <w:pStyle w:val="BodyText"/>
                </w:pPr>
                <w:r>
                  <w:t xml:space="preserve">Beirut, Lebanon: </w:t>
                </w:r>
                <w:r w:rsidR="006549A1">
                  <w:t>B.S Liberal Arts (Radio TV Film) External Degree with the University of the State of New York</w:t>
                </w:r>
                <w:r w:rsidR="00E83432">
                  <w:t>.</w:t>
                </w:r>
              </w:p>
            </w:sdtContent>
          </w:sdt>
        </w:tc>
      </w:tr>
      <w:tr w:rsidR="009C1A99" w14:paraId="1A6ABF97" w14:textId="77777777" w:rsidTr="00C44BE3">
        <w:trPr>
          <w:trHeight w:hRule="exact" w:val="348"/>
        </w:trPr>
        <w:tc>
          <w:tcPr>
            <w:tcW w:w="173" w:type="dxa"/>
          </w:tcPr>
          <w:p w14:paraId="7829C42A" w14:textId="77777777" w:rsidR="009C1A99" w:rsidRDefault="009C1A99" w:rsidP="007E2FAB"/>
        </w:tc>
        <w:tc>
          <w:tcPr>
            <w:tcW w:w="352" w:type="dxa"/>
          </w:tcPr>
          <w:p w14:paraId="75576ED3" w14:textId="77777777" w:rsidR="009C1A99" w:rsidRDefault="009C1A99" w:rsidP="007E2FAB"/>
          <w:p w14:paraId="36438053" w14:textId="77777777" w:rsidR="007E2FAB" w:rsidRDefault="007E2FAB" w:rsidP="007E2FAB"/>
          <w:p w14:paraId="569ECABD" w14:textId="77777777" w:rsidR="007E2FAB" w:rsidRDefault="007E2FAB" w:rsidP="007E2FAB"/>
          <w:p w14:paraId="24D4A5A7" w14:textId="77777777" w:rsidR="007E2FAB" w:rsidRDefault="007E2FAB" w:rsidP="007E2FAB"/>
        </w:tc>
        <w:tc>
          <w:tcPr>
            <w:tcW w:w="10275" w:type="dxa"/>
          </w:tcPr>
          <w:p w14:paraId="0CE3CE37" w14:textId="77777777" w:rsidR="009C1A99" w:rsidRDefault="009C1A99" w:rsidP="007E2FAB"/>
        </w:tc>
      </w:tr>
      <w:tr w:rsidR="009C1A99" w14:paraId="2651B814" w14:textId="77777777" w:rsidTr="00C44BE3">
        <w:tc>
          <w:tcPr>
            <w:tcW w:w="173" w:type="dxa"/>
            <w:shd w:val="clear" w:color="auto" w:fill="B2B2B2" w:themeFill="accent2"/>
          </w:tcPr>
          <w:p w14:paraId="0C44D2C2" w14:textId="77777777" w:rsidR="009C1A99" w:rsidRDefault="009C1A99" w:rsidP="007E2FAB"/>
        </w:tc>
        <w:tc>
          <w:tcPr>
            <w:tcW w:w="352" w:type="dxa"/>
          </w:tcPr>
          <w:p w14:paraId="47561A38" w14:textId="77777777" w:rsidR="009C1A99" w:rsidRDefault="009C1A99" w:rsidP="007E2FAB"/>
        </w:tc>
        <w:tc>
          <w:tcPr>
            <w:tcW w:w="10275" w:type="dxa"/>
          </w:tcPr>
          <w:p w14:paraId="4D38A398" w14:textId="7320E3B8" w:rsidR="009C1A99" w:rsidRDefault="005A20F2" w:rsidP="007E2FAB">
            <w:pPr>
              <w:pStyle w:val="Heading1"/>
            </w:pPr>
            <w:r>
              <w:t xml:space="preserve">Additional </w:t>
            </w:r>
            <w:r w:rsidR="00A87D11">
              <w:t>Skills</w:t>
            </w:r>
          </w:p>
          <w:sdt>
            <w:sdtPr>
              <w:id w:val="24003798"/>
              <w:placeholder>
                <w:docPart w:val="B8C14AF9E697184BB2495AD0FDD916FC"/>
              </w:placeholder>
            </w:sdtPr>
            <w:sdtEndPr/>
            <w:sdtContent>
              <w:p w14:paraId="10E8E27A" w14:textId="55C1A8B8" w:rsidR="00E83432" w:rsidRDefault="00B802A7" w:rsidP="00ED376C">
                <w:pPr>
                  <w:pStyle w:val="BodyText"/>
                  <w:spacing w:line="240" w:lineRule="auto"/>
                </w:pPr>
                <w:r>
                  <w:t xml:space="preserve">Programing experience: </w:t>
                </w:r>
                <w:r w:rsidR="008807D0">
                  <w:t>Python</w:t>
                </w:r>
                <w:r>
                  <w:t xml:space="preserve">, Ruby on rails, </w:t>
                </w:r>
                <w:proofErr w:type="spellStart"/>
                <w:r>
                  <w:t>Javascript</w:t>
                </w:r>
                <w:proofErr w:type="spellEnd"/>
                <w:r>
                  <w:t xml:space="preserve">, </w:t>
                </w:r>
                <w:proofErr w:type="spellStart"/>
                <w:r>
                  <w:t>JQuery</w:t>
                </w:r>
                <w:proofErr w:type="spellEnd"/>
                <w:r>
                  <w:t>, PHP, Objective C, Swift.</w:t>
                </w:r>
              </w:p>
              <w:p w14:paraId="64BC683A" w14:textId="4FCCFDE8" w:rsidR="00057C0B" w:rsidRDefault="00E83432" w:rsidP="00ED376C">
                <w:pPr>
                  <w:pStyle w:val="BodyText"/>
                  <w:spacing w:line="240" w:lineRule="auto"/>
                </w:pPr>
                <w:r>
                  <w:t>Languages</w:t>
                </w:r>
                <w:r w:rsidR="005A20F2">
                  <w:t xml:space="preserve"> (fluent)</w:t>
                </w:r>
                <w:r>
                  <w:t>: English, French and Arabic</w:t>
                </w:r>
                <w:r w:rsidR="00057C0B">
                  <w:t>.</w:t>
                </w:r>
              </w:p>
              <w:p w14:paraId="6295C274" w14:textId="272DD990" w:rsidR="009C1A99" w:rsidRDefault="00057C0B" w:rsidP="00ED376C">
                <w:pPr>
                  <w:pStyle w:val="BodyText"/>
                  <w:spacing w:line="240" w:lineRule="auto"/>
                </w:pPr>
                <w:r>
                  <w:t>Reference Available Upon Request.</w:t>
                </w:r>
              </w:p>
            </w:sdtContent>
          </w:sdt>
        </w:tc>
      </w:tr>
    </w:tbl>
    <w:p w14:paraId="4CAFC1BE" w14:textId="3DAE35F7" w:rsidR="009C1A99" w:rsidRPr="0009122C" w:rsidRDefault="009C1A99" w:rsidP="00674F65">
      <w:pPr>
        <w:spacing w:line="240" w:lineRule="auto"/>
      </w:pPr>
      <w:bookmarkStart w:id="0" w:name="_GoBack"/>
      <w:bookmarkEnd w:id="0"/>
    </w:p>
    <w:sectPr w:rsidR="009C1A99" w:rsidRPr="0009122C" w:rsidSect="00674F65">
      <w:footerReference w:type="default" r:id="rId9"/>
      <w:headerReference w:type="first" r:id="rId10"/>
      <w:pgSz w:w="12240" w:h="15840"/>
      <w:pgMar w:top="0" w:right="720" w:bottom="900" w:left="720" w:header="36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5C215" w14:textId="77777777" w:rsidR="00FB090A" w:rsidRDefault="00FB090A">
      <w:pPr>
        <w:spacing w:line="240" w:lineRule="auto"/>
      </w:pPr>
      <w:r>
        <w:separator/>
      </w:r>
    </w:p>
  </w:endnote>
  <w:endnote w:type="continuationSeparator" w:id="0">
    <w:p w14:paraId="4C66219E" w14:textId="77777777" w:rsidR="00FB090A" w:rsidRDefault="00FB0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9EBF5" w14:textId="77777777" w:rsidR="00FB090A" w:rsidRDefault="00FB090A">
    <w:pPr>
      <w:pStyle w:val="Footer"/>
    </w:pPr>
    <w:r>
      <w:fldChar w:fldCharType="begin"/>
    </w:r>
    <w:r>
      <w:instrText xml:space="preserve"> Page </w:instrText>
    </w:r>
    <w:r>
      <w:fldChar w:fldCharType="separate"/>
    </w:r>
    <w:r w:rsidR="00E326B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F52E2" w14:textId="77777777" w:rsidR="00FB090A" w:rsidRDefault="00FB090A">
      <w:pPr>
        <w:spacing w:line="240" w:lineRule="auto"/>
      </w:pPr>
      <w:r>
        <w:separator/>
      </w:r>
    </w:p>
  </w:footnote>
  <w:footnote w:type="continuationSeparator" w:id="0">
    <w:p w14:paraId="47B96BF3" w14:textId="77777777" w:rsidR="00FB090A" w:rsidRDefault="00FB09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6D7A1" w14:textId="77777777" w:rsidR="00FB090A" w:rsidRDefault="00FB090A">
    <w:pPr>
      <w:pStyle w:val="Title"/>
    </w:pPr>
    <w:r>
      <w:rPr>
        <w:noProof/>
      </w:rPr>
      <mc:AlternateContent>
        <mc:Choice Requires="wps">
          <w:drawing>
            <wp:anchor distT="0" distB="0" distL="114300" distR="114300" simplePos="0" relativeHeight="251659264" behindDoc="0" locked="0" layoutInCell="1" allowOverlap="1" wp14:anchorId="519DC216" wp14:editId="2C2BA048">
              <wp:simplePos x="0" y="0"/>
              <wp:positionH relativeFrom="column">
                <wp:posOffset>-45720</wp:posOffset>
              </wp:positionH>
              <wp:positionV relativeFrom="paragraph">
                <wp:posOffset>-228600</wp:posOffset>
              </wp:positionV>
              <wp:extent cx="6903720" cy="342900"/>
              <wp:effectExtent l="50800" t="25400" r="81280" b="114300"/>
              <wp:wrapNone/>
              <wp:docPr id="1" name="Rectangle 1"/>
              <wp:cNvGraphicFramePr/>
              <a:graphic xmlns:a="http://schemas.openxmlformats.org/drawingml/2006/main">
                <a:graphicData uri="http://schemas.microsoft.com/office/word/2010/wordprocessingShape">
                  <wps:wsp>
                    <wps:cNvSpPr/>
                    <wps:spPr>
                      <a:xfrm>
                        <a:off x="0" y="0"/>
                        <a:ext cx="6903720" cy="342900"/>
                      </a:xfrm>
                      <a:prstGeom prst="rect">
                        <a:avLst/>
                      </a:prstGeom>
                      <a:gradFill flip="none"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tileRect/>
                      </a:gra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55pt;margin-top:-17.95pt;width:54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" fillcolor="#7e7e7e [1636]" strokecolor="#ebebeb [3044]">
              <v:fill color2="#e8e8e8 [3012]" rotate="t" colors="0 #b8b8b8;52429f #f0f0f0;1 #f1f1f1" type="gradient">
                <o:fill v:ext="view" type="gradientUnscaled"/>
              </v:fill>
              <v:shadow on="t" opacity="22937f" mv:blur="40000f" origin=",.5" offset="0,23000emu"/>
            </v:rect>
          </w:pict>
        </mc:Fallback>
      </mc:AlternateContent>
    </w:r>
  </w:p>
  <w:p w14:paraId="5D9B25BC" w14:textId="77777777" w:rsidR="00FB090A" w:rsidRDefault="00FB090A" w:rsidP="0009122C">
    <w:pPr>
      <w:pStyle w:val="Title"/>
      <w:jc w:val="center"/>
    </w:pPr>
    <w:r>
      <w:t>Yves Accad</w:t>
    </w:r>
  </w:p>
  <w:p w14:paraId="24038CDE" w14:textId="22D1E3DC" w:rsidR="00FB090A" w:rsidRPr="0009122C" w:rsidRDefault="00FB090A" w:rsidP="0009122C">
    <w:pPr>
      <w:pStyle w:val="ContactDetails"/>
      <w:jc w:val="center"/>
      <w:rPr>
        <w:b w:val="0"/>
        <w:i/>
      </w:rPr>
    </w:pPr>
    <w:r w:rsidRPr="0009122C">
      <w:rPr>
        <w:b w:val="0"/>
        <w:i/>
      </w:rPr>
      <w:t xml:space="preserve">3845 </w:t>
    </w:r>
    <w:proofErr w:type="spellStart"/>
    <w:r w:rsidRPr="0009122C">
      <w:rPr>
        <w:b w:val="0"/>
        <w:i/>
      </w:rPr>
      <w:t>Altura</w:t>
    </w:r>
    <w:proofErr w:type="spellEnd"/>
    <w:r w:rsidRPr="0009122C">
      <w:rPr>
        <w:b w:val="0"/>
        <w:i/>
      </w:rPr>
      <w:t xml:space="preserve"> Ave, CA 91214 | C: 8184348357 | </w:t>
    </w:r>
    <w:r w:rsidR="000B3085">
      <w:rPr>
        <w:b w:val="0"/>
        <w:i/>
      </w:rPr>
      <w:t>yves</w:t>
    </w:r>
    <w:r w:rsidRPr="0009122C">
      <w:rPr>
        <w:b w:val="0"/>
        <w:i/>
      </w:rPr>
      <w:t>@</w:t>
    </w:r>
    <w:r w:rsidR="000B3085">
      <w:rPr>
        <w:b w:val="0"/>
        <w:i/>
      </w:rPr>
      <w:t>accadius</w:t>
    </w:r>
    <w:r w:rsidRPr="0009122C">
      <w:rPr>
        <w:b w:val="0"/>
        <w:i/>
      </w:rPr>
      <w:t>.com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549A1"/>
    <w:rsid w:val="00041CD7"/>
    <w:rsid w:val="00057C0B"/>
    <w:rsid w:val="00067389"/>
    <w:rsid w:val="0009122C"/>
    <w:rsid w:val="000B3085"/>
    <w:rsid w:val="00114216"/>
    <w:rsid w:val="0035406A"/>
    <w:rsid w:val="003B23DC"/>
    <w:rsid w:val="003C3A77"/>
    <w:rsid w:val="00473D8D"/>
    <w:rsid w:val="00495DDE"/>
    <w:rsid w:val="004F33F1"/>
    <w:rsid w:val="004F67FC"/>
    <w:rsid w:val="00572D5E"/>
    <w:rsid w:val="005A20F2"/>
    <w:rsid w:val="005C5A33"/>
    <w:rsid w:val="005E107F"/>
    <w:rsid w:val="006549A1"/>
    <w:rsid w:val="00674F65"/>
    <w:rsid w:val="00683B19"/>
    <w:rsid w:val="006A65DA"/>
    <w:rsid w:val="007058A2"/>
    <w:rsid w:val="007450BE"/>
    <w:rsid w:val="007D6782"/>
    <w:rsid w:val="007E2FAB"/>
    <w:rsid w:val="008807D0"/>
    <w:rsid w:val="00914743"/>
    <w:rsid w:val="009435B9"/>
    <w:rsid w:val="0094560B"/>
    <w:rsid w:val="009C1A99"/>
    <w:rsid w:val="00A122C5"/>
    <w:rsid w:val="00A130C3"/>
    <w:rsid w:val="00A87D11"/>
    <w:rsid w:val="00B802A7"/>
    <w:rsid w:val="00C44BE3"/>
    <w:rsid w:val="00C724E3"/>
    <w:rsid w:val="00D87E95"/>
    <w:rsid w:val="00E27A57"/>
    <w:rsid w:val="00E326B5"/>
    <w:rsid w:val="00E83432"/>
    <w:rsid w:val="00ED376C"/>
    <w:rsid w:val="00EF39EC"/>
    <w:rsid w:val="00EF7541"/>
    <w:rsid w:val="00F007C9"/>
    <w:rsid w:val="00FB0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6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89538">
      <w:bodyDiv w:val="1"/>
      <w:marLeft w:val="0"/>
      <w:marRight w:val="0"/>
      <w:marTop w:val="0"/>
      <w:marBottom w:val="0"/>
      <w:divBdr>
        <w:top w:val="none" w:sz="0" w:space="0" w:color="auto"/>
        <w:left w:val="none" w:sz="0" w:space="0" w:color="auto"/>
        <w:bottom w:val="none" w:sz="0" w:space="0" w:color="auto"/>
        <w:right w:val="none" w:sz="0" w:space="0" w:color="auto"/>
      </w:divBdr>
    </w:div>
    <w:div w:id="418135872">
      <w:bodyDiv w:val="1"/>
      <w:marLeft w:val="0"/>
      <w:marRight w:val="0"/>
      <w:marTop w:val="0"/>
      <w:marBottom w:val="0"/>
      <w:divBdr>
        <w:top w:val="none" w:sz="0" w:space="0" w:color="auto"/>
        <w:left w:val="none" w:sz="0" w:space="0" w:color="auto"/>
        <w:bottom w:val="none" w:sz="0" w:space="0" w:color="auto"/>
        <w:right w:val="none" w:sz="0" w:space="0" w:color="auto"/>
      </w:divBdr>
    </w:div>
    <w:div w:id="1323897775">
      <w:bodyDiv w:val="1"/>
      <w:marLeft w:val="0"/>
      <w:marRight w:val="0"/>
      <w:marTop w:val="0"/>
      <w:marBottom w:val="0"/>
      <w:divBdr>
        <w:top w:val="none" w:sz="0" w:space="0" w:color="auto"/>
        <w:left w:val="none" w:sz="0" w:space="0" w:color="auto"/>
        <w:bottom w:val="none" w:sz="0" w:space="0" w:color="auto"/>
        <w:right w:val="none" w:sz="0" w:space="0" w:color="auto"/>
      </w:divBdr>
    </w:div>
    <w:div w:id="19030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3C82A541DB2E4891624FEC226747E0"/>
        <w:category>
          <w:name w:val="General"/>
          <w:gallery w:val="placeholder"/>
        </w:category>
        <w:types>
          <w:type w:val="bbPlcHdr"/>
        </w:types>
        <w:behaviors>
          <w:behavior w:val="content"/>
        </w:behaviors>
        <w:guid w:val="{3A421781-2A5D-DA4C-9BD3-335EEE9670EE}"/>
      </w:docPartPr>
      <w:docPartBody>
        <w:p w:rsidR="00CC3B12" w:rsidRDefault="00CC3B12">
          <w:pPr>
            <w:pStyle w:val="AF3C82A541DB2E4891624FEC226747E0"/>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66EA7A824331F4E887C8139FA7FF98D"/>
        <w:category>
          <w:name w:val="General"/>
          <w:gallery w:val="placeholder"/>
        </w:category>
        <w:types>
          <w:type w:val="bbPlcHdr"/>
        </w:types>
        <w:behaviors>
          <w:behavior w:val="content"/>
        </w:behaviors>
        <w:guid w:val="{5D1C2042-2984-9C4A-94E2-9534EDA73B7C}"/>
      </w:docPartPr>
      <w:docPartBody>
        <w:p w:rsidR="00CC3B12" w:rsidRDefault="00CC3B12">
          <w:pPr>
            <w:pStyle w:val="466EA7A824331F4E887C8139FA7FF98D"/>
          </w:pPr>
          <w:r>
            <w:t>Lorem ipsum dolor</w:t>
          </w:r>
        </w:p>
      </w:docPartBody>
    </w:docPart>
    <w:docPart>
      <w:docPartPr>
        <w:name w:val="B419662799993D4BA0CB3BBBD58A4E26"/>
        <w:category>
          <w:name w:val="General"/>
          <w:gallery w:val="placeholder"/>
        </w:category>
        <w:types>
          <w:type w:val="bbPlcHdr"/>
        </w:types>
        <w:behaviors>
          <w:behavior w:val="content"/>
        </w:behaviors>
        <w:guid w:val="{97111E44-0DC1-BD47-9703-3C553AD062B3}"/>
      </w:docPartPr>
      <w:docPartBody>
        <w:p w:rsidR="00CC3B12" w:rsidRDefault="00CC3B12">
          <w:pPr>
            <w:pStyle w:val="B419662799993D4BA0CB3BBBD58A4E26"/>
          </w:pPr>
          <w:r>
            <w:t>Etiam cursus suscipit enim. Nulla facilisi. Integer eleifend diam eu diam. Donec dapibus enim sollicitudin nulla. Nam hendrerit. Nunc id nisi. Curabitur sed neque. Pellentesque placerat consequat pede.</w:t>
          </w:r>
        </w:p>
      </w:docPartBody>
    </w:docPart>
    <w:docPart>
      <w:docPartPr>
        <w:name w:val="4E34EB1E375049488F9A414164DC6057"/>
        <w:category>
          <w:name w:val="General"/>
          <w:gallery w:val="placeholder"/>
        </w:category>
        <w:types>
          <w:type w:val="bbPlcHdr"/>
        </w:types>
        <w:behaviors>
          <w:behavior w:val="content"/>
        </w:behaviors>
        <w:guid w:val="{707E4896-EE86-0443-AD5C-4B49C2CB1C5D}"/>
      </w:docPartPr>
      <w:docPartBody>
        <w:p w:rsidR="00CC3B12" w:rsidRDefault="00CC3B12">
          <w:pPr>
            <w:pStyle w:val="4E34EB1E375049488F9A414164DC6057"/>
          </w:pPr>
          <w:r>
            <w:t>Lorem ipsum dolor</w:t>
          </w:r>
        </w:p>
      </w:docPartBody>
    </w:docPart>
    <w:docPart>
      <w:docPartPr>
        <w:name w:val="05D6FB933701114DAF68C564815C4CB9"/>
        <w:category>
          <w:name w:val="General"/>
          <w:gallery w:val="placeholder"/>
        </w:category>
        <w:types>
          <w:type w:val="bbPlcHdr"/>
        </w:types>
        <w:behaviors>
          <w:behavior w:val="content"/>
        </w:behaviors>
        <w:guid w:val="{8AD94C09-30A4-934A-BE15-75DC9A7D3663}"/>
      </w:docPartPr>
      <w:docPartBody>
        <w:p w:rsidR="00CC3B12" w:rsidRDefault="00CC3B12">
          <w:pPr>
            <w:pStyle w:val="05D6FB933701114DAF68C564815C4CB9"/>
          </w:pPr>
          <w:r>
            <w:t>Etiam cursus suscipit enim. Nulla facilisi. Integer eleifend diam eu diam. Donec dapibus enim sollicitudin nulla. Nam hendrerit. Nunc id nisi. Curabitur sed neque. Pellentesque placerat consequat pede.</w:t>
          </w:r>
        </w:p>
      </w:docPartBody>
    </w:docPart>
    <w:docPart>
      <w:docPartPr>
        <w:name w:val="70D1BFF50F6FDB40A06B3E1C9E985882"/>
        <w:category>
          <w:name w:val="General"/>
          <w:gallery w:val="placeholder"/>
        </w:category>
        <w:types>
          <w:type w:val="bbPlcHdr"/>
        </w:types>
        <w:behaviors>
          <w:behavior w:val="content"/>
        </w:behaviors>
        <w:guid w:val="{03375803-B320-0348-BEB8-D5E6C4E89ADA}"/>
      </w:docPartPr>
      <w:docPartBody>
        <w:p w:rsidR="00CC3B12" w:rsidRDefault="00CC3B12">
          <w:pPr>
            <w:pStyle w:val="70D1BFF50F6FDB40A06B3E1C9E985882"/>
          </w:pPr>
          <w:r>
            <w:t>Etiam cursus suscipit enim. Nulla facilisi. Integer eleifend diam eu diam. Donec dapibus enim sollicitudin nulla. Nam hendrerit. Nunc id nisi. Curabitur sed neque. Pellentesque placerat consequat pede.</w:t>
          </w:r>
        </w:p>
      </w:docPartBody>
    </w:docPart>
    <w:docPart>
      <w:docPartPr>
        <w:name w:val="52A8EE1285A13B48899D1238159BE62A"/>
        <w:category>
          <w:name w:val="General"/>
          <w:gallery w:val="placeholder"/>
        </w:category>
        <w:types>
          <w:type w:val="bbPlcHdr"/>
        </w:types>
        <w:behaviors>
          <w:behavior w:val="content"/>
        </w:behaviors>
        <w:guid w:val="{9289D483-8EB4-4D4C-8096-9E4747E80094}"/>
      </w:docPartPr>
      <w:docPartBody>
        <w:p w:rsidR="00CC3B12" w:rsidRDefault="00CC3B12">
          <w:pPr>
            <w:pStyle w:val="52A8EE1285A13B48899D1238159BE62A"/>
          </w:pPr>
          <w:r>
            <w:t>Aliquam dapibus.</w:t>
          </w:r>
        </w:p>
      </w:docPartBody>
    </w:docPart>
    <w:docPart>
      <w:docPartPr>
        <w:name w:val="885F3A2C7198C547AB4498A04494AD1C"/>
        <w:category>
          <w:name w:val="General"/>
          <w:gallery w:val="placeholder"/>
        </w:category>
        <w:types>
          <w:type w:val="bbPlcHdr"/>
        </w:types>
        <w:behaviors>
          <w:behavior w:val="content"/>
        </w:behaviors>
        <w:guid w:val="{837D8BE4-03C5-A946-9AAF-ABAD797BDE00}"/>
      </w:docPartPr>
      <w:docPartBody>
        <w:p w:rsidR="00CC3B12" w:rsidRDefault="00CC3B12">
          <w:pPr>
            <w:pStyle w:val="885F3A2C7198C547AB4498A04494AD1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8C14AF9E697184BB2495AD0FDD916FC"/>
        <w:category>
          <w:name w:val="General"/>
          <w:gallery w:val="placeholder"/>
        </w:category>
        <w:types>
          <w:type w:val="bbPlcHdr"/>
        </w:types>
        <w:behaviors>
          <w:behavior w:val="content"/>
        </w:behaviors>
        <w:guid w:val="{551AB924-8F55-894C-A8D6-D4AD3D57049C}"/>
      </w:docPartPr>
      <w:docPartBody>
        <w:p w:rsidR="00CC3B12" w:rsidRDefault="00CC3B12">
          <w:pPr>
            <w:pStyle w:val="B8C14AF9E697184BB2495AD0FDD916FC"/>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B9280E50019DC418C55E6CBC8CCC1F7"/>
        <w:category>
          <w:name w:val="General"/>
          <w:gallery w:val="placeholder"/>
        </w:category>
        <w:types>
          <w:type w:val="bbPlcHdr"/>
        </w:types>
        <w:behaviors>
          <w:behavior w:val="content"/>
        </w:behaviors>
        <w:guid w:val="{2D3E68E0-D971-F94C-958C-9ACD88D3C0B6}"/>
      </w:docPartPr>
      <w:docPartBody>
        <w:p w:rsidR="00CC3B12" w:rsidRDefault="00CC3B12" w:rsidP="00CC3B12">
          <w:pPr>
            <w:pStyle w:val="BB9280E50019DC418C55E6CBC8CCC1F7"/>
          </w:pPr>
          <w:r>
            <w:t>Aliquam dapibus.</w:t>
          </w:r>
        </w:p>
      </w:docPartBody>
    </w:docPart>
    <w:docPart>
      <w:docPartPr>
        <w:name w:val="A06C0F76CF5FE54AB6DB2A6980EF9572"/>
        <w:category>
          <w:name w:val="General"/>
          <w:gallery w:val="placeholder"/>
        </w:category>
        <w:types>
          <w:type w:val="bbPlcHdr"/>
        </w:types>
        <w:behaviors>
          <w:behavior w:val="content"/>
        </w:behaviors>
        <w:guid w:val="{7B713815-0C13-084B-BD8F-DB881A9C08A3}"/>
      </w:docPartPr>
      <w:docPartBody>
        <w:p w:rsidR="00CC3B12" w:rsidRDefault="00CC3B12" w:rsidP="00CC3B12">
          <w:pPr>
            <w:pStyle w:val="A06C0F76CF5FE54AB6DB2A6980EF9572"/>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B12"/>
    <w:rsid w:val="00525547"/>
    <w:rsid w:val="009414F1"/>
    <w:rsid w:val="00990779"/>
    <w:rsid w:val="00CC3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F3C82A541DB2E4891624FEC226747E0">
    <w:name w:val="AF3C82A541DB2E4891624FEC226747E0"/>
  </w:style>
  <w:style w:type="paragraph" w:customStyle="1" w:styleId="466EA7A824331F4E887C8139FA7FF98D">
    <w:name w:val="466EA7A824331F4E887C8139FA7FF98D"/>
  </w:style>
  <w:style w:type="paragraph" w:customStyle="1" w:styleId="B419662799993D4BA0CB3BBBD58A4E26">
    <w:name w:val="B419662799993D4BA0CB3BBBD58A4E26"/>
  </w:style>
  <w:style w:type="paragraph" w:customStyle="1" w:styleId="4E34EB1E375049488F9A414164DC6057">
    <w:name w:val="4E34EB1E375049488F9A414164DC6057"/>
  </w:style>
  <w:style w:type="paragraph" w:customStyle="1" w:styleId="05D6FB933701114DAF68C564815C4CB9">
    <w:name w:val="05D6FB933701114DAF68C564815C4CB9"/>
  </w:style>
  <w:style w:type="paragraph" w:customStyle="1" w:styleId="3DE4D9092539DE449E68A0598C00A1CF">
    <w:name w:val="3DE4D9092539DE449E68A0598C00A1CF"/>
  </w:style>
  <w:style w:type="paragraph" w:customStyle="1" w:styleId="70D1BFF50F6FDB40A06B3E1C9E985882">
    <w:name w:val="70D1BFF50F6FDB40A06B3E1C9E985882"/>
  </w:style>
  <w:style w:type="paragraph" w:customStyle="1" w:styleId="52A8EE1285A13B48899D1238159BE62A">
    <w:name w:val="52A8EE1285A13B48899D1238159BE62A"/>
  </w:style>
  <w:style w:type="paragraph" w:customStyle="1" w:styleId="885F3A2C7198C547AB4498A04494AD1C">
    <w:name w:val="885F3A2C7198C547AB4498A04494AD1C"/>
  </w:style>
  <w:style w:type="paragraph" w:customStyle="1" w:styleId="E3E04934281C5744AF9F0A9E039C2C46">
    <w:name w:val="E3E04934281C5744AF9F0A9E039C2C46"/>
  </w:style>
  <w:style w:type="paragraph" w:customStyle="1" w:styleId="B24C17B94F610F439DD805BA9D5F6B25">
    <w:name w:val="B24C17B94F610F439DD805BA9D5F6B25"/>
  </w:style>
  <w:style w:type="paragraph" w:customStyle="1" w:styleId="B8C14AF9E697184BB2495AD0FDD916FC">
    <w:name w:val="B8C14AF9E697184BB2495AD0FDD916FC"/>
  </w:style>
  <w:style w:type="paragraph" w:customStyle="1" w:styleId="8B0F05BB87D77B46BB190FDC673B9723">
    <w:name w:val="8B0F05BB87D77B46BB190FDC673B9723"/>
    <w:rsid w:val="00CC3B12"/>
  </w:style>
  <w:style w:type="paragraph" w:customStyle="1" w:styleId="930A22AF11ABAD4D8A3CA9BD41E3B7B8">
    <w:name w:val="930A22AF11ABAD4D8A3CA9BD41E3B7B8"/>
    <w:rsid w:val="00CC3B12"/>
  </w:style>
  <w:style w:type="paragraph" w:customStyle="1" w:styleId="710491D030857544ABFF8C9CF2D79A5F">
    <w:name w:val="710491D030857544ABFF8C9CF2D79A5F"/>
    <w:rsid w:val="00CC3B12"/>
  </w:style>
  <w:style w:type="paragraph" w:customStyle="1" w:styleId="7C1E775F1AEC884C8FBD344755F6A39A">
    <w:name w:val="7C1E775F1AEC884C8FBD344755F6A39A"/>
    <w:rsid w:val="00CC3B12"/>
  </w:style>
  <w:style w:type="paragraph" w:customStyle="1" w:styleId="AC30B653E698884B83BC76E3D242AA98">
    <w:name w:val="AC30B653E698884B83BC76E3D242AA98"/>
    <w:rsid w:val="00CC3B12"/>
  </w:style>
  <w:style w:type="paragraph" w:customStyle="1" w:styleId="D81AB88892202643A30FCBFD483E8231">
    <w:name w:val="D81AB88892202643A30FCBFD483E8231"/>
    <w:rsid w:val="00CC3B12"/>
  </w:style>
  <w:style w:type="paragraph" w:customStyle="1" w:styleId="270B159B57FB7441B199545E5868997F">
    <w:name w:val="270B159B57FB7441B199545E5868997F"/>
    <w:rsid w:val="00CC3B12"/>
  </w:style>
  <w:style w:type="paragraph" w:customStyle="1" w:styleId="EFA5021D8EE39142B0E7A3D88B2AD918">
    <w:name w:val="EFA5021D8EE39142B0E7A3D88B2AD918"/>
    <w:rsid w:val="00CC3B12"/>
  </w:style>
  <w:style w:type="paragraph" w:customStyle="1" w:styleId="51CE682AA643B0499867E9639A4F1EBC">
    <w:name w:val="51CE682AA643B0499867E9639A4F1EBC"/>
    <w:rsid w:val="00CC3B12"/>
  </w:style>
  <w:style w:type="paragraph" w:customStyle="1" w:styleId="9F251005F4139749A3C169F336D81B3C">
    <w:name w:val="9F251005F4139749A3C169F336D81B3C"/>
    <w:rsid w:val="00CC3B12"/>
  </w:style>
  <w:style w:type="paragraph" w:customStyle="1" w:styleId="0B3F1EBF47AC4E4CB897834BD84ADEE1">
    <w:name w:val="0B3F1EBF47AC4E4CB897834BD84ADEE1"/>
    <w:rsid w:val="00CC3B12"/>
  </w:style>
  <w:style w:type="paragraph" w:customStyle="1" w:styleId="2B15E9DFB9215D458F16943C4B182616">
    <w:name w:val="2B15E9DFB9215D458F16943C4B182616"/>
    <w:rsid w:val="00CC3B12"/>
  </w:style>
  <w:style w:type="paragraph" w:customStyle="1" w:styleId="A018684CBA540446B837662D4C200B30">
    <w:name w:val="A018684CBA540446B837662D4C200B30"/>
    <w:rsid w:val="00CC3B12"/>
  </w:style>
  <w:style w:type="paragraph" w:customStyle="1" w:styleId="782DBCB2659BDB4592ACB1C8577E369E">
    <w:name w:val="782DBCB2659BDB4592ACB1C8577E369E"/>
    <w:rsid w:val="00CC3B12"/>
  </w:style>
  <w:style w:type="paragraph" w:customStyle="1" w:styleId="6E38BB3E4005224EAC12851BD8E5E69C">
    <w:name w:val="6E38BB3E4005224EAC12851BD8E5E69C"/>
    <w:rsid w:val="00CC3B12"/>
  </w:style>
  <w:style w:type="paragraph" w:customStyle="1" w:styleId="C62F9BF7D5465A488778155044C10452">
    <w:name w:val="C62F9BF7D5465A488778155044C10452"/>
    <w:rsid w:val="00CC3B12"/>
  </w:style>
  <w:style w:type="paragraph" w:customStyle="1" w:styleId="2C24970BA24CBE459F45BD8759A3E51B">
    <w:name w:val="2C24970BA24CBE459F45BD8759A3E51B"/>
    <w:rsid w:val="00CC3B12"/>
  </w:style>
  <w:style w:type="paragraph" w:customStyle="1" w:styleId="36E6A589AA3928439B4E278312C53788">
    <w:name w:val="36E6A589AA3928439B4E278312C53788"/>
    <w:rsid w:val="00CC3B12"/>
  </w:style>
  <w:style w:type="paragraph" w:customStyle="1" w:styleId="60795E9D91A55F4E892D8D130D8D977E">
    <w:name w:val="60795E9D91A55F4E892D8D130D8D977E"/>
    <w:rsid w:val="00CC3B12"/>
  </w:style>
  <w:style w:type="paragraph" w:customStyle="1" w:styleId="4F85157A1EDD284886E945CA90F31892">
    <w:name w:val="4F85157A1EDD284886E945CA90F31892"/>
    <w:rsid w:val="00CC3B12"/>
  </w:style>
  <w:style w:type="paragraph" w:customStyle="1" w:styleId="9A9D1731BDCAB247A0DC7EA78A286D87">
    <w:name w:val="9A9D1731BDCAB247A0DC7EA78A286D87"/>
    <w:rsid w:val="00CC3B12"/>
  </w:style>
  <w:style w:type="paragraph" w:customStyle="1" w:styleId="E4C19275B82AD449A178A2D98BE74F6E">
    <w:name w:val="E4C19275B82AD449A178A2D98BE74F6E"/>
    <w:rsid w:val="00CC3B12"/>
  </w:style>
  <w:style w:type="paragraph" w:customStyle="1" w:styleId="03ACB22963EF04478FFDA704C0C2F945">
    <w:name w:val="03ACB22963EF04478FFDA704C0C2F945"/>
    <w:rsid w:val="00CC3B12"/>
  </w:style>
  <w:style w:type="paragraph" w:customStyle="1" w:styleId="EFA72A821D525844A452DA73085997C3">
    <w:name w:val="EFA72A821D525844A452DA73085997C3"/>
    <w:rsid w:val="00CC3B12"/>
  </w:style>
  <w:style w:type="paragraph" w:customStyle="1" w:styleId="E1D8A6BE48FDE745B268CA175AEF9277">
    <w:name w:val="E1D8A6BE48FDE745B268CA175AEF9277"/>
    <w:rsid w:val="00CC3B12"/>
  </w:style>
  <w:style w:type="paragraph" w:customStyle="1" w:styleId="90907E4BE312E54B92D1ED3B4883F43B">
    <w:name w:val="90907E4BE312E54B92D1ED3B4883F43B"/>
    <w:rsid w:val="00CC3B12"/>
  </w:style>
  <w:style w:type="paragraph" w:customStyle="1" w:styleId="0B57776FD396A14AAE8C493C650AACDE">
    <w:name w:val="0B57776FD396A14AAE8C493C650AACDE"/>
    <w:rsid w:val="00CC3B12"/>
  </w:style>
  <w:style w:type="paragraph" w:customStyle="1" w:styleId="D57517839F8A4845848D9A8938311CEF">
    <w:name w:val="D57517839F8A4845848D9A8938311CEF"/>
    <w:rsid w:val="00CC3B12"/>
  </w:style>
  <w:style w:type="paragraph" w:customStyle="1" w:styleId="CB88D80D9852C04BB2637744A0F638BE">
    <w:name w:val="CB88D80D9852C04BB2637744A0F638BE"/>
    <w:rsid w:val="00CC3B12"/>
  </w:style>
  <w:style w:type="paragraph" w:customStyle="1" w:styleId="C2E93A62DC720D458369E1734745991A">
    <w:name w:val="C2E93A62DC720D458369E1734745991A"/>
    <w:rsid w:val="00CC3B12"/>
  </w:style>
  <w:style w:type="paragraph" w:customStyle="1" w:styleId="BB9280E50019DC418C55E6CBC8CCC1F7">
    <w:name w:val="BB9280E50019DC418C55E6CBC8CCC1F7"/>
    <w:rsid w:val="00CC3B12"/>
  </w:style>
  <w:style w:type="paragraph" w:customStyle="1" w:styleId="A06C0F76CF5FE54AB6DB2A6980EF9572">
    <w:name w:val="A06C0F76CF5FE54AB6DB2A6980EF9572"/>
    <w:rsid w:val="00CC3B12"/>
  </w:style>
  <w:style w:type="paragraph" w:customStyle="1" w:styleId="CE3B7E555AB01B4F8F373BF02414D4FD">
    <w:name w:val="CE3B7E555AB01B4F8F373BF02414D4FD"/>
    <w:rsid w:val="009414F1"/>
  </w:style>
  <w:style w:type="paragraph" w:customStyle="1" w:styleId="48C75103F085BA4BB280492CB508A8D0">
    <w:name w:val="48C75103F085BA4BB280492CB508A8D0"/>
    <w:rsid w:val="009414F1"/>
  </w:style>
  <w:style w:type="paragraph" w:customStyle="1" w:styleId="82FAA05698BC9D4493DFF9055736EF53">
    <w:name w:val="82FAA05698BC9D4493DFF9055736EF53"/>
    <w:rsid w:val="009414F1"/>
  </w:style>
  <w:style w:type="paragraph" w:customStyle="1" w:styleId="3DE69252365EF949813CEEFE1C11BA90">
    <w:name w:val="3DE69252365EF949813CEEFE1C11BA90"/>
    <w:rsid w:val="009414F1"/>
  </w:style>
  <w:style w:type="paragraph" w:customStyle="1" w:styleId="2AFB1F73B7D7B94B8185DC47E356ABE5">
    <w:name w:val="2AFB1F73B7D7B94B8185DC47E356ABE5"/>
    <w:rsid w:val="009414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F3C82A541DB2E4891624FEC226747E0">
    <w:name w:val="AF3C82A541DB2E4891624FEC226747E0"/>
  </w:style>
  <w:style w:type="paragraph" w:customStyle="1" w:styleId="466EA7A824331F4E887C8139FA7FF98D">
    <w:name w:val="466EA7A824331F4E887C8139FA7FF98D"/>
  </w:style>
  <w:style w:type="paragraph" w:customStyle="1" w:styleId="B419662799993D4BA0CB3BBBD58A4E26">
    <w:name w:val="B419662799993D4BA0CB3BBBD58A4E26"/>
  </w:style>
  <w:style w:type="paragraph" w:customStyle="1" w:styleId="4E34EB1E375049488F9A414164DC6057">
    <w:name w:val="4E34EB1E375049488F9A414164DC6057"/>
  </w:style>
  <w:style w:type="paragraph" w:customStyle="1" w:styleId="05D6FB933701114DAF68C564815C4CB9">
    <w:name w:val="05D6FB933701114DAF68C564815C4CB9"/>
  </w:style>
  <w:style w:type="paragraph" w:customStyle="1" w:styleId="3DE4D9092539DE449E68A0598C00A1CF">
    <w:name w:val="3DE4D9092539DE449E68A0598C00A1CF"/>
  </w:style>
  <w:style w:type="paragraph" w:customStyle="1" w:styleId="70D1BFF50F6FDB40A06B3E1C9E985882">
    <w:name w:val="70D1BFF50F6FDB40A06B3E1C9E985882"/>
  </w:style>
  <w:style w:type="paragraph" w:customStyle="1" w:styleId="52A8EE1285A13B48899D1238159BE62A">
    <w:name w:val="52A8EE1285A13B48899D1238159BE62A"/>
  </w:style>
  <w:style w:type="paragraph" w:customStyle="1" w:styleId="885F3A2C7198C547AB4498A04494AD1C">
    <w:name w:val="885F3A2C7198C547AB4498A04494AD1C"/>
  </w:style>
  <w:style w:type="paragraph" w:customStyle="1" w:styleId="E3E04934281C5744AF9F0A9E039C2C46">
    <w:name w:val="E3E04934281C5744AF9F0A9E039C2C46"/>
  </w:style>
  <w:style w:type="paragraph" w:customStyle="1" w:styleId="B24C17B94F610F439DD805BA9D5F6B25">
    <w:name w:val="B24C17B94F610F439DD805BA9D5F6B25"/>
  </w:style>
  <w:style w:type="paragraph" w:customStyle="1" w:styleId="B8C14AF9E697184BB2495AD0FDD916FC">
    <w:name w:val="B8C14AF9E697184BB2495AD0FDD916FC"/>
  </w:style>
  <w:style w:type="paragraph" w:customStyle="1" w:styleId="8B0F05BB87D77B46BB190FDC673B9723">
    <w:name w:val="8B0F05BB87D77B46BB190FDC673B9723"/>
    <w:rsid w:val="00CC3B12"/>
  </w:style>
  <w:style w:type="paragraph" w:customStyle="1" w:styleId="930A22AF11ABAD4D8A3CA9BD41E3B7B8">
    <w:name w:val="930A22AF11ABAD4D8A3CA9BD41E3B7B8"/>
    <w:rsid w:val="00CC3B12"/>
  </w:style>
  <w:style w:type="paragraph" w:customStyle="1" w:styleId="710491D030857544ABFF8C9CF2D79A5F">
    <w:name w:val="710491D030857544ABFF8C9CF2D79A5F"/>
    <w:rsid w:val="00CC3B12"/>
  </w:style>
  <w:style w:type="paragraph" w:customStyle="1" w:styleId="7C1E775F1AEC884C8FBD344755F6A39A">
    <w:name w:val="7C1E775F1AEC884C8FBD344755F6A39A"/>
    <w:rsid w:val="00CC3B12"/>
  </w:style>
  <w:style w:type="paragraph" w:customStyle="1" w:styleId="AC30B653E698884B83BC76E3D242AA98">
    <w:name w:val="AC30B653E698884B83BC76E3D242AA98"/>
    <w:rsid w:val="00CC3B12"/>
  </w:style>
  <w:style w:type="paragraph" w:customStyle="1" w:styleId="D81AB88892202643A30FCBFD483E8231">
    <w:name w:val="D81AB88892202643A30FCBFD483E8231"/>
    <w:rsid w:val="00CC3B12"/>
  </w:style>
  <w:style w:type="paragraph" w:customStyle="1" w:styleId="270B159B57FB7441B199545E5868997F">
    <w:name w:val="270B159B57FB7441B199545E5868997F"/>
    <w:rsid w:val="00CC3B12"/>
  </w:style>
  <w:style w:type="paragraph" w:customStyle="1" w:styleId="EFA5021D8EE39142B0E7A3D88B2AD918">
    <w:name w:val="EFA5021D8EE39142B0E7A3D88B2AD918"/>
    <w:rsid w:val="00CC3B12"/>
  </w:style>
  <w:style w:type="paragraph" w:customStyle="1" w:styleId="51CE682AA643B0499867E9639A4F1EBC">
    <w:name w:val="51CE682AA643B0499867E9639A4F1EBC"/>
    <w:rsid w:val="00CC3B12"/>
  </w:style>
  <w:style w:type="paragraph" w:customStyle="1" w:styleId="9F251005F4139749A3C169F336D81B3C">
    <w:name w:val="9F251005F4139749A3C169F336D81B3C"/>
    <w:rsid w:val="00CC3B12"/>
  </w:style>
  <w:style w:type="paragraph" w:customStyle="1" w:styleId="0B3F1EBF47AC4E4CB897834BD84ADEE1">
    <w:name w:val="0B3F1EBF47AC4E4CB897834BD84ADEE1"/>
    <w:rsid w:val="00CC3B12"/>
  </w:style>
  <w:style w:type="paragraph" w:customStyle="1" w:styleId="2B15E9DFB9215D458F16943C4B182616">
    <w:name w:val="2B15E9DFB9215D458F16943C4B182616"/>
    <w:rsid w:val="00CC3B12"/>
  </w:style>
  <w:style w:type="paragraph" w:customStyle="1" w:styleId="A018684CBA540446B837662D4C200B30">
    <w:name w:val="A018684CBA540446B837662D4C200B30"/>
    <w:rsid w:val="00CC3B12"/>
  </w:style>
  <w:style w:type="paragraph" w:customStyle="1" w:styleId="782DBCB2659BDB4592ACB1C8577E369E">
    <w:name w:val="782DBCB2659BDB4592ACB1C8577E369E"/>
    <w:rsid w:val="00CC3B12"/>
  </w:style>
  <w:style w:type="paragraph" w:customStyle="1" w:styleId="6E38BB3E4005224EAC12851BD8E5E69C">
    <w:name w:val="6E38BB3E4005224EAC12851BD8E5E69C"/>
    <w:rsid w:val="00CC3B12"/>
  </w:style>
  <w:style w:type="paragraph" w:customStyle="1" w:styleId="C62F9BF7D5465A488778155044C10452">
    <w:name w:val="C62F9BF7D5465A488778155044C10452"/>
    <w:rsid w:val="00CC3B12"/>
  </w:style>
  <w:style w:type="paragraph" w:customStyle="1" w:styleId="2C24970BA24CBE459F45BD8759A3E51B">
    <w:name w:val="2C24970BA24CBE459F45BD8759A3E51B"/>
    <w:rsid w:val="00CC3B12"/>
  </w:style>
  <w:style w:type="paragraph" w:customStyle="1" w:styleId="36E6A589AA3928439B4E278312C53788">
    <w:name w:val="36E6A589AA3928439B4E278312C53788"/>
    <w:rsid w:val="00CC3B12"/>
  </w:style>
  <w:style w:type="paragraph" w:customStyle="1" w:styleId="60795E9D91A55F4E892D8D130D8D977E">
    <w:name w:val="60795E9D91A55F4E892D8D130D8D977E"/>
    <w:rsid w:val="00CC3B12"/>
  </w:style>
  <w:style w:type="paragraph" w:customStyle="1" w:styleId="4F85157A1EDD284886E945CA90F31892">
    <w:name w:val="4F85157A1EDD284886E945CA90F31892"/>
    <w:rsid w:val="00CC3B12"/>
  </w:style>
  <w:style w:type="paragraph" w:customStyle="1" w:styleId="9A9D1731BDCAB247A0DC7EA78A286D87">
    <w:name w:val="9A9D1731BDCAB247A0DC7EA78A286D87"/>
    <w:rsid w:val="00CC3B12"/>
  </w:style>
  <w:style w:type="paragraph" w:customStyle="1" w:styleId="E4C19275B82AD449A178A2D98BE74F6E">
    <w:name w:val="E4C19275B82AD449A178A2D98BE74F6E"/>
    <w:rsid w:val="00CC3B12"/>
  </w:style>
  <w:style w:type="paragraph" w:customStyle="1" w:styleId="03ACB22963EF04478FFDA704C0C2F945">
    <w:name w:val="03ACB22963EF04478FFDA704C0C2F945"/>
    <w:rsid w:val="00CC3B12"/>
  </w:style>
  <w:style w:type="paragraph" w:customStyle="1" w:styleId="EFA72A821D525844A452DA73085997C3">
    <w:name w:val="EFA72A821D525844A452DA73085997C3"/>
    <w:rsid w:val="00CC3B12"/>
  </w:style>
  <w:style w:type="paragraph" w:customStyle="1" w:styleId="E1D8A6BE48FDE745B268CA175AEF9277">
    <w:name w:val="E1D8A6BE48FDE745B268CA175AEF9277"/>
    <w:rsid w:val="00CC3B12"/>
  </w:style>
  <w:style w:type="paragraph" w:customStyle="1" w:styleId="90907E4BE312E54B92D1ED3B4883F43B">
    <w:name w:val="90907E4BE312E54B92D1ED3B4883F43B"/>
    <w:rsid w:val="00CC3B12"/>
  </w:style>
  <w:style w:type="paragraph" w:customStyle="1" w:styleId="0B57776FD396A14AAE8C493C650AACDE">
    <w:name w:val="0B57776FD396A14AAE8C493C650AACDE"/>
    <w:rsid w:val="00CC3B12"/>
  </w:style>
  <w:style w:type="paragraph" w:customStyle="1" w:styleId="D57517839F8A4845848D9A8938311CEF">
    <w:name w:val="D57517839F8A4845848D9A8938311CEF"/>
    <w:rsid w:val="00CC3B12"/>
  </w:style>
  <w:style w:type="paragraph" w:customStyle="1" w:styleId="CB88D80D9852C04BB2637744A0F638BE">
    <w:name w:val="CB88D80D9852C04BB2637744A0F638BE"/>
    <w:rsid w:val="00CC3B12"/>
  </w:style>
  <w:style w:type="paragraph" w:customStyle="1" w:styleId="C2E93A62DC720D458369E1734745991A">
    <w:name w:val="C2E93A62DC720D458369E1734745991A"/>
    <w:rsid w:val="00CC3B12"/>
  </w:style>
  <w:style w:type="paragraph" w:customStyle="1" w:styleId="BB9280E50019DC418C55E6CBC8CCC1F7">
    <w:name w:val="BB9280E50019DC418C55E6CBC8CCC1F7"/>
    <w:rsid w:val="00CC3B12"/>
  </w:style>
  <w:style w:type="paragraph" w:customStyle="1" w:styleId="A06C0F76CF5FE54AB6DB2A6980EF9572">
    <w:name w:val="A06C0F76CF5FE54AB6DB2A6980EF9572"/>
    <w:rsid w:val="00CC3B12"/>
  </w:style>
  <w:style w:type="paragraph" w:customStyle="1" w:styleId="CE3B7E555AB01B4F8F373BF02414D4FD">
    <w:name w:val="CE3B7E555AB01B4F8F373BF02414D4FD"/>
    <w:rsid w:val="009414F1"/>
  </w:style>
  <w:style w:type="paragraph" w:customStyle="1" w:styleId="48C75103F085BA4BB280492CB508A8D0">
    <w:name w:val="48C75103F085BA4BB280492CB508A8D0"/>
    <w:rsid w:val="009414F1"/>
  </w:style>
  <w:style w:type="paragraph" w:customStyle="1" w:styleId="82FAA05698BC9D4493DFF9055736EF53">
    <w:name w:val="82FAA05698BC9D4493DFF9055736EF53"/>
    <w:rsid w:val="009414F1"/>
  </w:style>
  <w:style w:type="paragraph" w:customStyle="1" w:styleId="3DE69252365EF949813CEEFE1C11BA90">
    <w:name w:val="3DE69252365EF949813CEEFE1C11BA90"/>
    <w:rsid w:val="009414F1"/>
  </w:style>
  <w:style w:type="paragraph" w:customStyle="1" w:styleId="2AFB1F73B7D7B94B8185DC47E356ABE5">
    <w:name w:val="2AFB1F73B7D7B94B8185DC47E356ABE5"/>
    <w:rsid w:val="00941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1E04F-5EAC-DA44-BE5C-56D84DAD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Grayscale Resume.dotx</Template>
  <TotalTime>1</TotalTime>
  <Pages>2</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dc:creator>
  <cp:keywords/>
  <dc:description/>
  <cp:lastModifiedBy>Y A</cp:lastModifiedBy>
  <cp:revision>2</cp:revision>
  <cp:lastPrinted>2018-05-30T01:19:00Z</cp:lastPrinted>
  <dcterms:created xsi:type="dcterms:W3CDTF">2018-05-30T01:24:00Z</dcterms:created>
  <dcterms:modified xsi:type="dcterms:W3CDTF">2018-05-30T01:24:00Z</dcterms:modified>
  <cp:category/>
</cp:coreProperties>
</file>